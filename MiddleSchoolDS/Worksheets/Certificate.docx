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4E" w:rsidRDefault="00440C4E" w:rsidP="00440C4E">
      <w:pPr>
        <w:pStyle w:val="Heading1"/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5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055100" cy="6831330"/>
                <wp:effectExtent l="28575" t="33655" r="31750" b="31115"/>
                <wp:wrapNone/>
                <wp:docPr id="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55100" cy="6831330"/>
                          <a:chOff x="785" y="744"/>
                          <a:chExt cx="14260" cy="10758"/>
                        </a:xfrm>
                      </wpg:grpSpPr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51" y="879"/>
                            <a:ext cx="13939" cy="1048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40" y="1368"/>
                            <a:ext cx="12960" cy="9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761" y="1728"/>
                            <a:ext cx="12312" cy="878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bg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bg2">
                                  <a:lumMod val="100000"/>
                                  <a:lumOff val="0"/>
                                  <a:gamma/>
                                  <a:shade val="90588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27"/>
                        <wpg:cNvGrpSpPr>
                          <a:grpSpLocks/>
                        </wpg:cNvGrpSpPr>
                        <wpg:grpSpPr bwMode="auto">
                          <a:xfrm>
                            <a:off x="785" y="744"/>
                            <a:ext cx="14260" cy="10758"/>
                            <a:chOff x="777" y="706"/>
                            <a:chExt cx="14260" cy="10758"/>
                          </a:xfrm>
                        </wpg:grpSpPr>
                        <wps:wsp>
                          <wps:cNvPr id="10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" y="706"/>
                              <a:ext cx="16" cy="10742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21" y="722"/>
                              <a:ext cx="16" cy="10742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" y="706"/>
                              <a:ext cx="14040" cy="0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1" y="11442"/>
                              <a:ext cx="13968" cy="0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34"/>
                        <wpg:cNvGrpSpPr>
                          <a:grpSpLocks/>
                        </wpg:cNvGrpSpPr>
                        <wpg:grpSpPr bwMode="auto">
                          <a:xfrm>
                            <a:off x="1582" y="1557"/>
                            <a:ext cx="12760" cy="9214"/>
                            <a:chOff x="1547" y="1424"/>
                            <a:chExt cx="12760" cy="9214"/>
                          </a:xfrm>
                        </wpg:grpSpPr>
                        <wps:wsp>
                          <wps:cNvPr id="15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7" y="1424"/>
                              <a:ext cx="14" cy="9072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0" y="1566"/>
                              <a:ext cx="14" cy="9072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424"/>
                              <a:ext cx="12600" cy="0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6" y="10539"/>
                              <a:ext cx="12600" cy="0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24D84" id="Group 35" o:spid="_x0000_s1026" style="position:absolute;margin-left:0;margin-top:0;width:713pt;height:537.9pt;z-index:-251661825;mso-position-horizontal:center;mso-position-horizontal-relative:page;mso-position-vertical:center;mso-position-vertical-relative:page" coordorigin="785,744" coordsize="14260,1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" o:allowincell="f">
                <v:rect id="Rectangle 19" o:spid="_x0000_s1027" style="position:absolute;left:951;top:879;width:13939;height:10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lnV8MA&#10;AADaAAAADwAAAGRycy9kb3ducmV2LnhtbESP3YrCMBSE74V9h3AW9k7TFRGppiKyggguVEW9PDan&#10;P9iclCZqffvNguDlMDPfMLN5Z2pxp9ZVlhV8DyIQxJnVFRcKDvtVfwLCeWSNtWVS8CQH8+SjN8NY&#10;2wendN/5QgQIuxgVlN43sZQuK8mgG9iGOHi5bQ36INtC6hYfAW5qOYyisTRYcVgosaFlSdl1dzMK&#10;bLc9/Kbn6HLMt9KP6s3pJ32elPr67BZTEJ46/w6/2mutYAz/V8INk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lnV8MAAADaAAAADwAAAAAAAAAAAAAAAACYAgAAZHJzL2Rv&#10;d25yZXYueG1sUEsFBgAAAAAEAAQA9QAAAIgDAAAAAA==&#10;" fillcolor="#e9e5dc [3214]" stroked="f"/>
                <v:rect id="Rectangle 20" o:spid="_x0000_s1028" style="position:absolute;left:1440;top:1368;width:12960;height:9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<v:rect id="Rectangle 21" o:spid="_x0000_s1029" style="position:absolute;left:1761;top:1728;width:12312;height:8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zJ8EA&#10;AADaAAAADwAAAGRycy9kb3ducmV2LnhtbERPz2vCMBS+C/4P4Q12kZnaw1i7xjIKwoQxWBXPj+bZ&#10;FpuX2GS1869fDoMdP77fRTmbQUw0+t6ygs06AUHcWN1zq+B42D29gPABWeNgmRT8kIdyu1wUmGt7&#10;4y+a6tCKGMI+RwVdCC6X0jcdGfRr64gjd7ajwRDh2Eo94i2Gm0GmSfIsDfYcGzp0VHXUXOpvo+Du&#10;9p+uOe3rrLq7LF15Y68fRqnHh/ntFUSgOfyL/9zvWkHcGq/EG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i8yfBAAAA2gAAAA8AAAAAAAAAAAAAAAAAmAIAAGRycy9kb3du&#10;cmV2LnhtbFBLBQYAAAAABAAEAPUAAACGAwAAAAA=&#10;" fillcolor="#e9e5dc [3214]" stroked="f">
                  <v:fill color2="#d7cfbf [2894]" rotate="t" focusposition=".5,.5" focussize="" focus="100%" type="gradientRadial"/>
                </v:rect>
                <v:group id="Group 27" o:spid="_x0000_s1030" style="position:absolute;left:785;top:744;width:14260;height:10758" coordorigin="777,706" coordsize="14260,10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3" o:spid="_x0000_s1031" type="#_x0000_t32" style="position:absolute;left:777;top:706;width:16;height:10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retcQAAADbAAAADwAAAGRycy9kb3ducmV2LnhtbESPQU/DMAyF70j8h8hI3Fg6EGwqy6YJ&#10;CQFHtl52sxqvKWucLglt2a/HByRutt7ze59Xm8l3aqCY2sAG5rMCFHEdbMuNgWr/ercElTKyxS4w&#10;GfihBJv19dUKSxtG/qRhlxslIZxKNOBy7kutU+3IY5qFnli0Y4ges6yx0TbiKOG+0/dF8aQ9tiwN&#10;Dnt6cVSfdt/ewHH58eCa8+OiitUwXuq3w+Vr6o25vZm2z6AyTfnf/Hf9bg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6t61xAAAANsAAAAPAAAAAAAAAAAA&#10;AAAAAKECAABkcnMvZG93bnJldi54bWxQSwUGAAAAAAQABAD5AAAAkgMAAAAA&#10;" strokecolor="#732117 [2405]" strokeweight="4pt">
                    <v:stroke dashstyle="1 1" endcap="round"/>
                  </v:shape>
                  <v:shape id="AutoShape 24" o:spid="_x0000_s1032" type="#_x0000_t32" style="position:absolute;left:15021;top:722;width:16;height:10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Z7LsIAAADbAAAADwAAAGRycy9kb3ducmV2LnhtbERPTWsCMRC9C/6HMIXeataWVtkaRYRS&#10;e6zuxduwGTfbbiZrku6u/vpGELzN433OYjXYRnTkQ+1YwXSSgSAuna65UlDsP57mIEJE1tg4JgVn&#10;CrBajkcLzLXr+Zu6XaxECuGQowITY5tLGUpDFsPEtcSJOzpvMSboK6k99incNvI5y96kxZpTg8GW&#10;NobK392fVXCcf72Y6vQ6K3zR9Zfy83D5GVqlHh+G9TuISEO8i2/urU7zp3D9JR0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Z7LsIAAADbAAAADwAAAAAAAAAAAAAA&#10;AAChAgAAZHJzL2Rvd25yZXYueG1sUEsFBgAAAAAEAAQA+QAAAJADAAAAAA==&#10;" strokecolor="#732117 [2405]" strokeweight="4pt">
                    <v:stroke dashstyle="1 1" endcap="round"/>
                  </v:shape>
                  <v:shape id="AutoShape 25" o:spid="_x0000_s1033" type="#_x0000_t32" style="position:absolute;left:920;top:706;width:14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lWcIAAADbAAAADwAAAGRycy9kb3ducmV2LnhtbERPTWsCMRC9F/wPYYTeNFuLVrZGEUFa&#10;j9W99DZsxs22m8mapLtbf30jCL3N433OajPYRnTkQ+1YwdM0A0FcOl1zpaA47SdLECEia2wck4Jf&#10;CrBZjx5WmGvX8wd1x1iJFMIhRwUmxjaXMpSGLIapa4kTd3beYkzQV1J77FO4beQsyxbSYs2pwWBL&#10;O0Pl9/HHKjgvD8+musxfCl90/bV8+7x+Da1Sj+Nh+woi0hD/xXf3u07zZ3D7JR0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TlWcIAAADbAAAADwAAAAAAAAAAAAAA&#10;AAChAgAAZHJzL2Rvd25yZXYueG1sUEsFBgAAAAAEAAQA+QAAAJADAAAAAA==&#10;" strokecolor="#732117 [2405]" strokeweight="4pt">
                    <v:stroke dashstyle="1 1" endcap="round"/>
                  </v:shape>
                  <v:shape id="AutoShape 26" o:spid="_x0000_s1034" type="#_x0000_t32" style="position:absolute;left:941;top:11442;width:139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hAwsIAAADbAAAADwAAAGRycy9kb3ducmV2LnhtbERPTWsCMRC9F/wPYQRvmm1FK1ujSKGo&#10;x+peehs242bbzWRN0t3VX98UCr3N433OejvYRnTkQ+1YweMsA0FcOl1zpaA4v01XIEJE1tg4JgU3&#10;CrDdjB7WmGvX8zt1p1iJFMIhRwUmxjaXMpSGLIaZa4kTd3HeYkzQV1J77FO4beRTli2lxZpTg8GW&#10;Xg2VX6dvq+CyOs5NdV08F77o+nu5/7h/Dq1Sk/GwewERaYj/4j/3Qaf5c/j9JR0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hAwsIAAADbAAAADwAAAAAAAAAAAAAA&#10;AAChAgAAZHJzL2Rvd25yZXYueG1sUEsFBgAAAAAEAAQA+QAAAJADAAAAAA==&#10;" strokecolor="#732117 [2405]" strokeweight="4pt">
                    <v:stroke dashstyle="1 1" endcap="round"/>
                  </v:shape>
                </v:group>
                <v:group id="Group 34" o:spid="_x0000_s1035" style="position:absolute;left:1582;top:1557;width:12760;height:9214" coordorigin="1547,1424" coordsize="12760,9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AutoShape 29" o:spid="_x0000_s1036" type="#_x0000_t32" style="position:absolute;left:1547;top:1424;width:14;height:9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19LcIAAADbAAAADwAAAGRycy9kb3ducmV2LnhtbERPTWsCMRC9C/6HMEJvmrVFK6tRpFDa&#10;Hqt76W3YjJvVzWRN0t2tv74pFLzN433OZjfYRnTkQ+1YwXyWgSAuna65UlAcX6crECEia2wck4If&#10;CrDbjkcbzLXr+ZO6Q6xECuGQowITY5tLGUpDFsPMtcSJOzlvMSboK6k99incNvIxy5bSYs2pwWBL&#10;L4bKy+HbKjitPp5MdV08F77o+lv59nU7D61SD5NhvwYRaYh38b/7Xaf5C/j7JR0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19LcIAAADbAAAADwAAAAAAAAAAAAAA&#10;AAChAgAAZHJzL2Rvd25yZXYueG1sUEsFBgAAAAAEAAQA+QAAAJADAAAAAA==&#10;" strokecolor="#732117 [2405]" strokeweight="4pt">
                    <v:stroke dashstyle="1 1" endcap="round"/>
                  </v:shape>
                  <v:shape id="AutoShape 30" o:spid="_x0000_s1037" type="#_x0000_t32" style="position:absolute;left:14200;top:1566;width:14;height:9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/jWsIAAADbAAAADwAAAGRycy9kb3ducmV2LnhtbERPTWsCMRC9C/6HMEJvNWuLVlajSKG0&#10;PVb30tuwGTerm8mapLtbf70pFLzN433OejvYRnTkQ+1YwWyagSAuna65UlAc3h6XIEJE1tg4JgW/&#10;FGC7GY/WmGvX8xd1+1iJFMIhRwUmxjaXMpSGLIapa4kTd3TeYkzQV1J77FO4beRTli2kxZpTg8GW&#10;Xg2V5/2PVXBcfj6b6jJ/KXzR9dfy/ft6GlqlHibDbgUi0hDv4n/3h07zF/D3Szp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/jWsIAAADbAAAADwAAAAAAAAAAAAAA&#10;AAChAgAAZHJzL2Rvd25yZXYueG1sUEsFBgAAAAAEAAQA+QAAAJADAAAAAA==&#10;" strokecolor="#732117 [2405]" strokeweight="4pt">
                    <v:stroke dashstyle="1 1" endcap="round"/>
                  </v:shape>
                  <v:shape id="AutoShape 31" o:spid="_x0000_s1038" type="#_x0000_t32" style="position:absolute;left:1707;top:1424;width:12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NGwcIAAADbAAAADwAAAGRycy9kb3ducmV2LnhtbERPTWsCMRC9F/wPYQRvNWulVVajSKFo&#10;j7V76W3YjJvVzWRN0t2tv74pFLzN433OejvYRnTkQ+1YwWyagSAuna65UlB8vj0uQYSIrLFxTAp+&#10;KMB2M3pYY65dzx/UHWMlUgiHHBWYGNtcylAashimriVO3Ml5izFBX0ntsU/htpFPWfYiLdacGgy2&#10;9GqovBy/rYLT8n1uquvzovBF19/K/dftPLRKTcbDbgUi0hDv4n/3Qaf5C/j7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NGwcIAAADbAAAADwAAAAAAAAAAAAAA&#10;AAChAgAAZHJzL2Rvd25yZXYueG1sUEsFBgAAAAAEAAQA+QAAAJADAAAAAA==&#10;" strokecolor="#732117 [2405]" strokeweight="4pt">
                    <v:stroke dashstyle="1 1" endcap="round"/>
                  </v:shape>
                  <v:shape id="AutoShape 32" o:spid="_x0000_s1039" type="#_x0000_t32" style="position:absolute;left:1566;top:10539;width:12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zSs8QAAADbAAAADwAAAGRycy9kb3ducmV2LnhtbESPQU/DMAyF70j8h8hI3Fg6EGwqy6YJ&#10;CQFHtl52sxqvKWucLglt2a/HByRutt7ze59Xm8l3aqCY2sAG5rMCFHEdbMuNgWr/ercElTKyxS4w&#10;GfihBJv19dUKSxtG/qRhlxslIZxKNOBy7kutU+3IY5qFnli0Y4ges6yx0TbiKOG+0/dF8aQ9tiwN&#10;Dnt6cVSfdt/ewHH58eCa8+OiitUwXuq3w+Vr6o25vZm2z6AyTfnf/Hf9bgVfY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NKzxAAAANsAAAAPAAAAAAAAAAAA&#10;AAAAAKECAABkcnMvZG93bnJldi54bWxQSwUGAAAAAAQABAD5AAAAkgMAAAAA&#10;" strokecolor="#732117 [2405]" strokeweight="4pt">
                    <v:stroke dashstyle="1 1" endcap="round"/>
                  </v:shape>
                </v:group>
                <w10:wrap anchorx="page" anchory="page"/>
              </v:group>
            </w:pict>
          </mc:Fallback>
        </mc:AlternateContent>
      </w:r>
      <w:r w:rsidR="000A580C">
        <w:rPr>
          <w:noProof/>
        </w:rPr>
        <w:drawing>
          <wp:anchor distT="0" distB="0" distL="114300" distR="114300" simplePos="0" relativeHeight="251638784" behindDoc="0" locked="0" layoutInCell="0" allowOverlap="1">
            <wp:simplePos x="0" y="0"/>
            <wp:positionH relativeFrom="page">
              <wp:posOffset>6804314</wp:posOffset>
            </wp:positionH>
            <wp:positionV relativeFrom="page">
              <wp:posOffset>1205345</wp:posOffset>
            </wp:positionV>
            <wp:extent cx="406977" cy="1839191"/>
            <wp:effectExtent l="19050" t="0" r="0" b="0"/>
            <wp:wrapNone/>
            <wp:docPr id="22" name="Picture 3" descr="jrhighschool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rhighschool2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lum bright="-5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7" cy="183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3D88" w:rsidRPr="00743D88">
        <w:rPr>
          <w:noProof/>
        </w:rPr>
        <w:drawing>
          <wp:anchor distT="0" distB="0" distL="114300" distR="114300" simplePos="0" relativeHeight="251639808" behindDoc="0" locked="0" layoutInCell="0" allowOverlap="1">
            <wp:simplePos x="0" y="0"/>
            <wp:positionH relativeFrom="page">
              <wp:posOffset>2889250</wp:posOffset>
            </wp:positionH>
            <wp:positionV relativeFrom="page">
              <wp:posOffset>1207135</wp:posOffset>
            </wp:positionV>
            <wp:extent cx="395951" cy="1818409"/>
            <wp:effectExtent l="19050" t="0" r="4099" b="0"/>
            <wp:wrapNone/>
            <wp:docPr id="23" name="Picture 2" descr="jrhighschool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rhighschool2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lum bright="-5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51" cy="18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page">
                  <wp:posOffset>4391025</wp:posOffset>
                </wp:positionH>
                <wp:positionV relativeFrom="page">
                  <wp:posOffset>6203315</wp:posOffset>
                </wp:positionV>
                <wp:extent cx="1276350" cy="1276350"/>
                <wp:effectExtent l="19050" t="21590" r="19050" b="26035"/>
                <wp:wrapNone/>
                <wp:docPr id="4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80C" w:rsidRDefault="000A580C" w:rsidP="00247149">
                            <w:pPr>
                              <w:pStyle w:val="Seal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left:0;text-align:left;margin-left:345.75pt;margin-top:488.45pt;width:100.5pt;height:100.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" o:allowincell="f" fillcolor="#e9e5dc [3214]" strokecolor="white" strokeweight="3pt">
                <v:textbox>
                  <w:txbxContent>
                    <w:p w:rsidR="000A580C" w:rsidRDefault="000A580C" w:rsidP="00247149">
                      <w:pPr>
                        <w:pStyle w:val="Seal"/>
                      </w:pPr>
                    </w:p>
                  </w:txbxContent>
                </v:textbox>
                <w10:wrap anchorx="page" anchory="page"/>
              </v:oval>
            </w:pict>
          </mc:Fallback>
        </mc:AlternateContent>
      </w:r>
      <w:r>
        <w:t xml:space="preserve">Microsoft </w:t>
      </w:r>
    </w:p>
    <w:p w:rsidR="00247149" w:rsidRDefault="00440C4E" w:rsidP="00440C4E">
      <w:pPr>
        <w:pStyle w:val="Heading1"/>
        <w:spacing w:after="0"/>
      </w:pPr>
      <w:r>
        <w:t>Data Science</w:t>
      </w:r>
    </w:p>
    <w:p w:rsidR="00440C4E" w:rsidRDefault="00440C4E" w:rsidP="00247149"/>
    <w:p w:rsidR="00440C4E" w:rsidRDefault="00440C4E" w:rsidP="00247149"/>
    <w:p w:rsidR="00247149" w:rsidRPr="009E1EE6" w:rsidRDefault="00247149" w:rsidP="00247149">
      <w:r w:rsidRPr="009E1EE6">
        <w:t>This certifies that</w:t>
      </w:r>
    </w:p>
    <w:sdt>
      <w:sdtPr>
        <w:alias w:val="Name"/>
        <w:tag w:val="Name"/>
        <w:id w:val="516763322"/>
        <w:placeholder>
          <w:docPart w:val="33835689A0C641FF8D76B4D0983CFA8B"/>
        </w:placeholder>
        <w:temporary/>
        <w:showingPlcHdr/>
      </w:sdtPr>
      <w:sdtEndPr/>
      <w:sdtContent>
        <w:p w:rsidR="00247149" w:rsidRPr="00FB75EA" w:rsidRDefault="00247149" w:rsidP="00247149">
          <w:pPr>
            <w:pStyle w:val="Heading2"/>
          </w:pPr>
          <w:r>
            <w:t>[Student Name]</w:t>
          </w:r>
        </w:p>
      </w:sdtContent>
    </w:sdt>
    <w:p w:rsidR="00247149" w:rsidRPr="009E1EE6" w:rsidRDefault="00247149" w:rsidP="00247149">
      <w:r w:rsidRPr="009E1EE6">
        <w:t xml:space="preserve">has successfully completed the required course of study approved by </w:t>
      </w:r>
      <w:r w:rsidR="00440C4E">
        <w:t>Microsoft in the field of Machine Learning</w:t>
      </w:r>
      <w:r w:rsidR="00743D88">
        <w:t xml:space="preserve">, and is therefore awarded </w:t>
      </w:r>
      <w:r w:rsidR="00440C4E">
        <w:t>The title of</w:t>
      </w:r>
    </w:p>
    <w:p w:rsidR="00247149" w:rsidRPr="009E1EE6" w:rsidRDefault="00440C4E" w:rsidP="00247149">
      <w:pPr>
        <w:pStyle w:val="Heading3"/>
      </w:pPr>
      <w:r>
        <w:t>CerTIFIED DATA SCIENTIST</w:t>
      </w:r>
      <w:bookmarkStart w:id="0" w:name="_GoBack"/>
      <w:bookmarkEnd w:id="0"/>
    </w:p>
    <w:p w:rsidR="00247149" w:rsidRPr="00743D88" w:rsidRDefault="00247149" w:rsidP="00743D88">
      <w:pPr>
        <w:pStyle w:val="Date"/>
      </w:pPr>
      <w:r w:rsidRPr="00743D88">
        <w:t xml:space="preserve">Given this </w:t>
      </w:r>
      <w:r w:rsidR="00440C4E">
        <w:t>22</w:t>
      </w:r>
      <w:r w:rsidR="00440C4E" w:rsidRPr="00440C4E">
        <w:rPr>
          <w:vertAlign w:val="superscript"/>
        </w:rPr>
        <w:t>nd</w:t>
      </w:r>
      <w:r w:rsidR="00440C4E">
        <w:t xml:space="preserve"> </w:t>
      </w:r>
      <w:r w:rsidRPr="00743D88">
        <w:t xml:space="preserve">day of </w:t>
      </w:r>
      <w:r w:rsidR="00440C4E">
        <w:t>October</w:t>
      </w:r>
      <w:r w:rsidRPr="00743D88">
        <w:t xml:space="preserve"> 20</w:t>
      </w:r>
      <w:r w:rsidR="00440C4E">
        <w:t>15</w:t>
      </w:r>
    </w:p>
    <w:tbl>
      <w:tblPr>
        <w:tblStyle w:val="TableGrid"/>
        <w:tblW w:w="3128" w:type="pct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2"/>
        <w:gridCol w:w="2534"/>
      </w:tblGrid>
      <w:tr w:rsidR="00440C4E" w:rsidTr="00440C4E">
        <w:tc>
          <w:tcPr>
            <w:tcW w:w="3854" w:type="dxa"/>
          </w:tcPr>
          <w:p w:rsidR="00440C4E" w:rsidRDefault="00440C4E" w:rsidP="00743D88">
            <w:pPr>
              <w:pStyle w:val="SignatureText"/>
            </w:pPr>
            <w:r>
              <w:t>Microsoft Data Scientis</w:t>
            </w:r>
            <w:r w:rsidR="00691A09">
              <w:t>t</w:t>
            </w:r>
          </w:p>
        </w:tc>
        <w:tc>
          <w:tcPr>
            <w:tcW w:w="2588" w:type="dxa"/>
            <w:tcBorders>
              <w:top w:val="nil"/>
            </w:tcBorders>
          </w:tcPr>
          <w:p w:rsidR="00440C4E" w:rsidRDefault="00440C4E" w:rsidP="00247149">
            <w:r w:rsidRPr="00440C4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8FD5DF9" wp14:editId="6B0AD998">
                  <wp:simplePos x="0" y="0"/>
                  <wp:positionH relativeFrom="column">
                    <wp:posOffset>111760</wp:posOffset>
                  </wp:positionH>
                  <wp:positionV relativeFrom="page">
                    <wp:posOffset>177165</wp:posOffset>
                  </wp:positionV>
                  <wp:extent cx="1084580" cy="1259840"/>
                  <wp:effectExtent l="0" t="0" r="0" b="0"/>
                  <wp:wrapNone/>
                  <wp:docPr id="3" name="Picture 3" descr="C:\Users\livieric\AppData\Local\Temp\Temp1_Logos.zip\MSFT_logo_rgb_C-W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vieric\AppData\Local\Temp\Temp1_Logos.zip\MSFT_logo_rgb_C-Wh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353"/>
                          <a:stretch/>
                        </pic:blipFill>
                        <pic:spPr bwMode="auto">
                          <a:xfrm>
                            <a:off x="0" y="0"/>
                            <a:ext cx="108458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96CAF" w:rsidRDefault="00E96CAF" w:rsidP="00247149"/>
    <w:sectPr w:rsidR="00E96CAF" w:rsidSect="000A580C">
      <w:pgSz w:w="15840" w:h="12240" w:orient="landscape"/>
      <w:pgMar w:top="2448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4E"/>
    <w:rsid w:val="00050B5D"/>
    <w:rsid w:val="000A580C"/>
    <w:rsid w:val="001D231F"/>
    <w:rsid w:val="00247149"/>
    <w:rsid w:val="00297AB5"/>
    <w:rsid w:val="002F0C67"/>
    <w:rsid w:val="00337100"/>
    <w:rsid w:val="003D5101"/>
    <w:rsid w:val="00440C4E"/>
    <w:rsid w:val="005D3AB2"/>
    <w:rsid w:val="006041F6"/>
    <w:rsid w:val="00612F35"/>
    <w:rsid w:val="00661CEB"/>
    <w:rsid w:val="00691A09"/>
    <w:rsid w:val="00743D88"/>
    <w:rsid w:val="00761EF2"/>
    <w:rsid w:val="007846D3"/>
    <w:rsid w:val="008A2577"/>
    <w:rsid w:val="009B63A3"/>
    <w:rsid w:val="009E1EE6"/>
    <w:rsid w:val="00A83E53"/>
    <w:rsid w:val="00AA6839"/>
    <w:rsid w:val="00AC4455"/>
    <w:rsid w:val="00B275C5"/>
    <w:rsid w:val="00E47C9C"/>
    <w:rsid w:val="00E63E56"/>
    <w:rsid w:val="00E96CAF"/>
    <w:rsid w:val="00F611B1"/>
    <w:rsid w:val="00F97CF9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,#ba0000,#ddd"/>
    </o:shapedefaults>
    <o:shapelayout v:ext="edit">
      <o:idmap v:ext="edit" data="1"/>
    </o:shapelayout>
  </w:shapeDefaults>
  <w:decimalSymbol w:val="."/>
  <w:listSeparator w:val=","/>
  <w15:docId w15:val="{D9D6D79E-BC1C-47C9-ABF9-F9D05893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80C"/>
    <w:pPr>
      <w:jc w:val="center"/>
    </w:pPr>
    <w:rPr>
      <w:rFonts w:asciiTheme="minorHAnsi" w:hAnsiTheme="minorHAnsi"/>
      <w:caps/>
      <w:color w:val="595959" w:themeColor="text1" w:themeTint="A6"/>
      <w:sz w:val="24"/>
    </w:rPr>
  </w:style>
  <w:style w:type="paragraph" w:styleId="Heading1">
    <w:name w:val="heading 1"/>
    <w:basedOn w:val="Normal"/>
    <w:next w:val="Normal"/>
    <w:qFormat/>
    <w:rsid w:val="000A580C"/>
    <w:pPr>
      <w:spacing w:after="1200"/>
      <w:outlineLvl w:val="0"/>
    </w:pPr>
    <w:rPr>
      <w:rFonts w:asciiTheme="majorHAnsi" w:hAnsiTheme="majorHAnsi"/>
      <w:color w:val="000000" w:themeColor="text1"/>
      <w:sz w:val="72"/>
      <w:szCs w:val="84"/>
    </w:rPr>
  </w:style>
  <w:style w:type="paragraph" w:styleId="Heading2">
    <w:name w:val="heading 2"/>
    <w:basedOn w:val="Normal"/>
    <w:next w:val="Normal"/>
    <w:qFormat/>
    <w:rsid w:val="00743D88"/>
    <w:pPr>
      <w:spacing w:before="200" w:after="280"/>
      <w:outlineLvl w:val="1"/>
    </w:pPr>
    <w:rPr>
      <w:rFonts w:asciiTheme="majorHAnsi" w:hAnsiTheme="majorHAnsi"/>
      <w:color w:val="732117" w:themeColor="accent2" w:themeShade="BF"/>
      <w:sz w:val="72"/>
      <w:szCs w:val="72"/>
    </w:rPr>
  </w:style>
  <w:style w:type="paragraph" w:styleId="Heading3">
    <w:name w:val="heading 3"/>
    <w:basedOn w:val="Normal"/>
    <w:next w:val="Normal"/>
    <w:qFormat/>
    <w:rsid w:val="00743D88"/>
    <w:pPr>
      <w:spacing w:before="160" w:after="200"/>
      <w:outlineLvl w:val="2"/>
    </w:pPr>
    <w:rPr>
      <w:rFonts w:asciiTheme="majorHAnsi" w:hAnsiTheme="majorHAns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B75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4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atureText">
    <w:name w:val="Signature Text"/>
    <w:basedOn w:val="Normal"/>
    <w:rsid w:val="000A580C"/>
    <w:pPr>
      <w:spacing w:before="20"/>
    </w:pPr>
    <w:rPr>
      <w:sz w:val="20"/>
    </w:rPr>
  </w:style>
  <w:style w:type="paragraph" w:customStyle="1" w:styleId="Seal">
    <w:name w:val="Seal"/>
    <w:basedOn w:val="Normal"/>
    <w:rsid w:val="007846D3"/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247149"/>
    <w:rPr>
      <w:color w:val="808080"/>
    </w:rPr>
  </w:style>
  <w:style w:type="paragraph" w:styleId="Date">
    <w:name w:val="Date"/>
    <w:basedOn w:val="Normal"/>
    <w:next w:val="Normal"/>
    <w:link w:val="DateChar"/>
    <w:rsid w:val="00743D88"/>
    <w:pPr>
      <w:spacing w:after="1200"/>
    </w:pPr>
  </w:style>
  <w:style w:type="character" w:customStyle="1" w:styleId="DateChar">
    <w:name w:val="Date Char"/>
    <w:basedOn w:val="DefaultParagraphFont"/>
    <w:link w:val="Date"/>
    <w:rsid w:val="00743D88"/>
    <w:rPr>
      <w:rFonts w:asciiTheme="minorHAnsi" w:hAnsiTheme="minorHAnsi"/>
      <w:cap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ieric\AppData\Roaming\Microsoft\Templates\Jr.%20high%20school%20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835689A0C641FF8D76B4D0983CF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EE7FE-E5A6-4635-8F58-44630F4BDAD6}"/>
      </w:docPartPr>
      <w:docPartBody>
        <w:p w:rsidR="007800C4" w:rsidRDefault="00BF4E1F">
          <w:pPr>
            <w:pStyle w:val="33835689A0C641FF8D76B4D0983CFA8B"/>
          </w:pPr>
          <w:r>
            <w:t>[Student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1F"/>
    <w:rsid w:val="007800C4"/>
    <w:rsid w:val="00BF4E1F"/>
    <w:rsid w:val="00D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BED52B476490F9B5A76C3CF35B57B">
    <w:name w:val="96FBED52B476490F9B5A76C3CF35B57B"/>
  </w:style>
  <w:style w:type="paragraph" w:customStyle="1" w:styleId="33835689A0C641FF8D76B4D0983CFA8B">
    <w:name w:val="33835689A0C641FF8D76B4D0983CFA8B"/>
  </w:style>
  <w:style w:type="paragraph" w:customStyle="1" w:styleId="3F2234B603CC4A9AA116E348ECCAC890">
    <w:name w:val="3F2234B603CC4A9AA116E348ECCAC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F262A-4DFA-4F46-96F7-98139121B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Jr. high school diploma certificate.dotx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Jr. high school diploma certificate (Simple design)</vt:lpstr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Jr. high school diploma certificate (Simple design)</dc:title>
  <dc:creator>Livi Erickson</dc:creator>
  <cp:keywords/>
  <cp:lastModifiedBy>Andrew Moll</cp:lastModifiedBy>
  <cp:revision>2</cp:revision>
  <cp:lastPrinted>2007-02-02T22:36:00Z</cp:lastPrinted>
  <dcterms:created xsi:type="dcterms:W3CDTF">2015-10-27T22:26:00Z</dcterms:created>
  <dcterms:modified xsi:type="dcterms:W3CDTF">2015-10-27T22:26:00Z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TC100819531033</vt:lpwstr>
  </property>
</Properties>
</file>